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1620"/>
        <w:gridCol w:w="1621"/>
        <w:gridCol w:w="397"/>
        <w:gridCol w:w="3383"/>
        <w:gridCol w:w="2649"/>
      </w:tblGrid>
      <w:tr w:rsidR="004B4147" w:rsidRPr="00FC6445" w14:paraId="7A34FF39" w14:textId="77777777" w:rsidTr="00A21AF8">
        <w:tc>
          <w:tcPr>
            <w:tcW w:w="2160" w:type="dxa"/>
            <w:gridSpan w:val="2"/>
          </w:tcPr>
          <w:p w14:paraId="2DDC8167" w14:textId="77777777" w:rsidR="004B4147" w:rsidRPr="00FC6445" w:rsidRDefault="004B4147" w:rsidP="004B4147">
            <w:pPr>
              <w:pStyle w:val="Logo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3A00913" wp14:editId="30C63F04">
                      <wp:extent cx="1444920" cy="895350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4920" cy="895350"/>
                                <a:chOff x="-47625" y="-19060"/>
                                <a:chExt cx="1247774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62B861D" w14:textId="7893F2F3" w:rsidR="004B4147" w:rsidRDefault="00CC039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8" y="-9416"/>
                                  <a:ext cx="581381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DBD9DD" w14:textId="19892D68" w:rsidR="004B4147" w:rsidRDefault="00CC039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W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00913" id="Group 130" o:spid="_x0000_s1026" alt="&quot;&quot;" style="width:113.75pt;height:70.5pt;mso-position-horizontal-relative:char;mso-position-vertical-relative:line" coordorigin="-476,-190" coordsize="12477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162B861D" w14:textId="7893F2F3" w:rsidR="004B4147" w:rsidRDefault="00CC039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814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7BDBD9DD" w14:textId="19892D68" w:rsidR="004B4147" w:rsidRDefault="00CC039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W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7F5D2A00" w14:textId="607E9E96" w:rsidR="004B4147" w:rsidRPr="00FC6445" w:rsidRDefault="00CC0391" w:rsidP="004B4147">
            <w:pPr>
              <w:pStyle w:val="Title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Kerry-Ann</w:t>
            </w:r>
          </w:p>
          <w:p w14:paraId="34213D2F" w14:textId="27402F05" w:rsidR="004B4147" w:rsidRPr="00FC6445" w:rsidRDefault="00CC0391" w:rsidP="00A21AF8">
            <w:pPr>
              <w:pStyle w:val="Subtitle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Ward</w:t>
            </w:r>
          </w:p>
        </w:tc>
      </w:tr>
      <w:tr w:rsidR="00A21AF8" w:rsidRPr="00FC6445" w14:paraId="158BA92C" w14:textId="77777777" w:rsidTr="007772B1">
        <w:tc>
          <w:tcPr>
            <w:tcW w:w="2160" w:type="dxa"/>
            <w:gridSpan w:val="2"/>
          </w:tcPr>
          <w:p w14:paraId="5E303507" w14:textId="77777777" w:rsidR="00A21AF8" w:rsidRPr="00FC6445" w:rsidRDefault="00A21AF8" w:rsidP="000161E1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7A6F292D" w14:textId="1795FFA2" w:rsidR="00A21AF8" w:rsidRPr="00FC6445" w:rsidRDefault="00CC0391" w:rsidP="00A21AF8">
            <w:pPr>
              <w:pStyle w:val="Jobtitle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Student</w:t>
            </w:r>
          </w:p>
        </w:tc>
      </w:tr>
      <w:tr w:rsidR="007772B1" w:rsidRPr="00FC6445" w14:paraId="16CCE858" w14:textId="77777777" w:rsidTr="00C777FF">
        <w:trPr>
          <w:trHeight w:val="720"/>
        </w:trPr>
        <w:tc>
          <w:tcPr>
            <w:tcW w:w="2160" w:type="dxa"/>
            <w:gridSpan w:val="2"/>
          </w:tcPr>
          <w:p w14:paraId="29E5C059" w14:textId="77777777" w:rsidR="007772B1" w:rsidRPr="00FC6445" w:rsidRDefault="007772B1" w:rsidP="00A21AF8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640" w:type="dxa"/>
            <w:gridSpan w:val="4"/>
          </w:tcPr>
          <w:p w14:paraId="6E10D51F" w14:textId="77777777" w:rsidR="007772B1" w:rsidRPr="00FC6445" w:rsidRDefault="007772B1" w:rsidP="00A21AF8">
            <w:pPr>
              <w:pStyle w:val="Jobtitle"/>
              <w:rPr>
                <w:rFonts w:ascii="Calibri" w:hAnsi="Calibri" w:cs="Calibri"/>
                <w:lang w:val="en-GB"/>
              </w:rPr>
            </w:pPr>
          </w:p>
        </w:tc>
      </w:tr>
      <w:tr w:rsidR="00BF0DAF" w:rsidRPr="00FC6445" w14:paraId="7BD81C26" w14:textId="77777777" w:rsidTr="00452292">
        <w:tc>
          <w:tcPr>
            <w:tcW w:w="540" w:type="dxa"/>
            <w:vAlign w:val="center"/>
          </w:tcPr>
          <w:p w14:paraId="4DFA48F7" w14:textId="77777777" w:rsidR="00BF0DAF" w:rsidRPr="00FC6445" w:rsidRDefault="00BF0DAF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19503450" wp14:editId="34F39969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A01A0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5CE1322" w14:textId="2E7D290F" w:rsidR="00BF0DAF" w:rsidRPr="00FC6445" w:rsidRDefault="00B420EF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0756859318</w:t>
            </w:r>
          </w:p>
        </w:tc>
        <w:tc>
          <w:tcPr>
            <w:tcW w:w="450" w:type="dxa"/>
          </w:tcPr>
          <w:p w14:paraId="1DC0CC4E" w14:textId="77777777" w:rsidR="00BF0DAF" w:rsidRPr="00FC6445" w:rsidRDefault="00BF0DAF" w:rsidP="00BF0DA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6480" w:type="dxa"/>
            <w:gridSpan w:val="2"/>
            <w:vMerge w:val="restart"/>
          </w:tcPr>
          <w:sdt>
            <w:sdtPr>
              <w:rPr>
                <w:rFonts w:ascii="Calibri" w:hAnsi="Calibri" w:cs="Calibri"/>
                <w:lang w:val="en-GB"/>
              </w:rPr>
              <w:id w:val="1958058710"/>
              <w:placeholder>
                <w:docPart w:val="7C53E41135C047499FDF5F61DE4E916B"/>
              </w:placeholder>
              <w:temporary/>
              <w:showingPlcHdr/>
              <w15:appearance w15:val="hidden"/>
            </w:sdtPr>
            <w:sdtContent>
              <w:p w14:paraId="086A94B8" w14:textId="77777777" w:rsidR="00BF0DAF" w:rsidRPr="00FC6445" w:rsidRDefault="00BF0DAF" w:rsidP="00BF0DAF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ABOUT ME</w:t>
                </w:r>
              </w:p>
            </w:sdtContent>
          </w:sdt>
        </w:tc>
      </w:tr>
      <w:tr w:rsidR="00BF0DAF" w:rsidRPr="00FC6445" w14:paraId="50BFEEBA" w14:textId="77777777" w:rsidTr="00452292">
        <w:tc>
          <w:tcPr>
            <w:tcW w:w="540" w:type="dxa"/>
            <w:vAlign w:val="center"/>
          </w:tcPr>
          <w:p w14:paraId="2CBCDEAF" w14:textId="77777777" w:rsidR="00BF0DAF" w:rsidRPr="00FC6445" w:rsidRDefault="00BF0DAF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00511B67" wp14:editId="4294F21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5C98E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4B7A33C" w14:textId="2EDB001B" w:rsidR="00BF0DAF" w:rsidRPr="00FC6445" w:rsidRDefault="00971C92" w:rsidP="00BF0DAF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k</w:t>
            </w:r>
            <w:r w:rsidR="00B420EF" w:rsidRPr="00FC6445">
              <w:rPr>
                <w:rFonts w:ascii="Calibri" w:hAnsi="Calibri" w:cs="Calibri"/>
                <w:lang w:val="en-GB"/>
              </w:rPr>
              <w:t>erryannward</w:t>
            </w:r>
            <w:r w:rsidR="009C5315" w:rsidRPr="00FC6445">
              <w:rPr>
                <w:rFonts w:ascii="Calibri" w:hAnsi="Calibri" w:cs="Calibri"/>
                <w:lang w:val="en-GB"/>
              </w:rPr>
              <w:t>9</w:t>
            </w:r>
            <w:r w:rsidR="00B420EF" w:rsidRPr="00FC6445">
              <w:rPr>
                <w:rFonts w:ascii="Calibri" w:hAnsi="Calibri" w:cs="Calibri"/>
                <w:lang w:val="en-GB"/>
              </w:rPr>
              <w:t>@gmail.com</w:t>
            </w:r>
          </w:p>
        </w:tc>
        <w:tc>
          <w:tcPr>
            <w:tcW w:w="450" w:type="dxa"/>
          </w:tcPr>
          <w:p w14:paraId="73FE0F75" w14:textId="77777777" w:rsidR="00BF0DAF" w:rsidRPr="00FC6445" w:rsidRDefault="00BF0DAF" w:rsidP="00BF0DA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6480" w:type="dxa"/>
            <w:gridSpan w:val="2"/>
            <w:vMerge/>
          </w:tcPr>
          <w:p w14:paraId="74A3F376" w14:textId="77777777" w:rsidR="00BF0DAF" w:rsidRPr="00FC6445" w:rsidRDefault="00BF0DAF" w:rsidP="00BF0DAF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604F63C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E362EF5" w14:textId="77777777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67194F7A" wp14:editId="510AD6B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8F338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F19E151" w14:textId="77777777" w:rsidR="00CD2FD2" w:rsidRPr="00FC6445" w:rsidRDefault="00626AD7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proofErr w:type="spellStart"/>
            <w:r w:rsidRPr="00FC6445">
              <w:rPr>
                <w:rFonts w:ascii="Calibri" w:hAnsi="Calibri" w:cs="Calibri"/>
                <w:lang w:val="en-GB"/>
              </w:rPr>
              <w:t>Longhedge</w:t>
            </w:r>
            <w:proofErr w:type="spellEnd"/>
            <w:r w:rsidRPr="00FC6445">
              <w:rPr>
                <w:rFonts w:ascii="Calibri" w:hAnsi="Calibri" w:cs="Calibri"/>
                <w:lang w:val="en-GB"/>
              </w:rPr>
              <w:t>, Salisbury,</w:t>
            </w:r>
          </w:p>
          <w:p w14:paraId="2FB46198" w14:textId="4B972217" w:rsidR="00626AD7" w:rsidRPr="00FC6445" w:rsidRDefault="00626AD7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Wiltshire, England</w:t>
            </w:r>
          </w:p>
        </w:tc>
        <w:tc>
          <w:tcPr>
            <w:tcW w:w="450" w:type="dxa"/>
          </w:tcPr>
          <w:p w14:paraId="3610CFF9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E074F6F" w14:textId="0B0ACB0E" w:rsidR="00CD2FD2" w:rsidRPr="00FC6445" w:rsidRDefault="006A0392" w:rsidP="00CD2FD2">
            <w:pPr>
              <w:pStyle w:val="Introduction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An enthusiastic student</w:t>
            </w:r>
            <w:r w:rsidR="001B4966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FF7DBD" w:rsidRPr="00FC6445">
              <w:rPr>
                <w:rFonts w:ascii="Calibri" w:hAnsi="Calibri" w:cs="Calibri"/>
                <w:lang w:val="en-GB"/>
              </w:rPr>
              <w:t xml:space="preserve">with a </w:t>
            </w:r>
            <w:r w:rsidR="00556736" w:rsidRPr="00FC6445">
              <w:rPr>
                <w:rFonts w:ascii="Calibri" w:hAnsi="Calibri" w:cs="Calibri"/>
                <w:lang w:val="en-GB"/>
              </w:rPr>
              <w:t>desire to find work experience with</w:t>
            </w:r>
            <w:r w:rsidR="00231BA2" w:rsidRPr="00FC6445">
              <w:rPr>
                <w:rFonts w:ascii="Calibri" w:hAnsi="Calibri" w:cs="Calibri"/>
                <w:lang w:val="en-GB"/>
              </w:rPr>
              <w:t>in the IT sector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97F3635" w14:textId="4C58A16E" w:rsidR="00F750A3" w:rsidRPr="00FC6445" w:rsidRDefault="001F7B8B" w:rsidP="00114258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I am a college student studying </w:t>
            </w:r>
            <w:r w:rsidR="00B57AFC" w:rsidRPr="00FC6445">
              <w:rPr>
                <w:rFonts w:ascii="Calibri" w:hAnsi="Calibri" w:cs="Calibri"/>
                <w:lang w:val="en-GB"/>
              </w:rPr>
              <w:t xml:space="preserve">Level 3 </w:t>
            </w:r>
            <w:r w:rsidRPr="00FC6445">
              <w:rPr>
                <w:rFonts w:ascii="Calibri" w:hAnsi="Calibri" w:cs="Calibri"/>
                <w:lang w:val="en-GB"/>
              </w:rPr>
              <w:t>I</w:t>
            </w:r>
            <w:r w:rsidR="00531F44" w:rsidRPr="00FC6445">
              <w:rPr>
                <w:rFonts w:ascii="Calibri" w:hAnsi="Calibri" w:cs="Calibri"/>
                <w:lang w:val="en-GB"/>
              </w:rPr>
              <w:t>nformation Technology</w:t>
            </w:r>
            <w:r w:rsidR="00CC0389" w:rsidRPr="00FC6445">
              <w:rPr>
                <w:rFonts w:ascii="Calibri" w:hAnsi="Calibri" w:cs="Calibri"/>
                <w:lang w:val="en-GB"/>
              </w:rPr>
              <w:t xml:space="preserve">, with </w:t>
            </w:r>
            <w:r w:rsidR="002B1C9E" w:rsidRPr="00FC6445">
              <w:rPr>
                <w:rFonts w:ascii="Calibri" w:hAnsi="Calibri" w:cs="Calibri"/>
                <w:lang w:val="en-GB"/>
              </w:rPr>
              <w:t xml:space="preserve">a strong passion for </w:t>
            </w:r>
            <w:r w:rsidR="00FE0F1D" w:rsidRPr="00FC6445">
              <w:rPr>
                <w:rFonts w:ascii="Calibri" w:hAnsi="Calibri" w:cs="Calibri"/>
                <w:lang w:val="en-GB"/>
              </w:rPr>
              <w:t>software engineering</w:t>
            </w:r>
            <w:r w:rsidR="00A5076A" w:rsidRPr="00FC6445">
              <w:rPr>
                <w:rFonts w:ascii="Calibri" w:hAnsi="Calibri" w:cs="Calibri"/>
                <w:lang w:val="en-GB"/>
              </w:rPr>
              <w:t>.</w:t>
            </w:r>
          </w:p>
        </w:tc>
      </w:tr>
      <w:tr w:rsidR="001F7B8B" w:rsidRPr="00FC6445" w14:paraId="2FAE80A0" w14:textId="77777777" w:rsidTr="00452292">
        <w:tc>
          <w:tcPr>
            <w:tcW w:w="540" w:type="dxa"/>
            <w:vAlign w:val="center"/>
          </w:tcPr>
          <w:p w14:paraId="60B37892" w14:textId="77777777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7DCB4DA" wp14:editId="5912DEC5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r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1D99D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s5Dg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r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">
                        <v:imagedata r:id="rId21" o:title="Call centr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0256A7B" w14:textId="1E1C9DC5" w:rsidR="00CD2FD2" w:rsidRPr="00FC6445" w:rsidRDefault="00B90CA9" w:rsidP="00CD2FD2">
            <w:pPr>
              <w:pStyle w:val="Contac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shorturl.at/luzK1</w:t>
            </w:r>
          </w:p>
        </w:tc>
        <w:tc>
          <w:tcPr>
            <w:tcW w:w="450" w:type="dxa"/>
          </w:tcPr>
          <w:p w14:paraId="1672CAA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CD60818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A0151DE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02646123" w14:textId="77777777" w:rsidTr="00452292">
        <w:tc>
          <w:tcPr>
            <w:tcW w:w="540" w:type="dxa"/>
            <w:vAlign w:val="center"/>
          </w:tcPr>
          <w:p w14:paraId="54893ED5" w14:textId="31FC3534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03C60E0" w14:textId="0C0B2D87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175D2FA5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CF97E3E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A6CFE4B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30DB1FE0" w14:textId="77777777" w:rsidTr="00480321">
        <w:trPr>
          <w:trHeight w:val="340"/>
        </w:trPr>
        <w:tc>
          <w:tcPr>
            <w:tcW w:w="540" w:type="dxa"/>
            <w:vAlign w:val="center"/>
          </w:tcPr>
          <w:p w14:paraId="5FEF1FAE" w14:textId="10FF6CC3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39F373E" w14:textId="6E3C0E59" w:rsidR="00CD2FD2" w:rsidRPr="00FC6445" w:rsidRDefault="00CD2FD2" w:rsidP="00CD2FD2">
            <w:pPr>
              <w:pStyle w:val="Contact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3E173EFC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CD80DF5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79C43A0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1B937186" w14:textId="77777777" w:rsidTr="00C777FF">
        <w:trPr>
          <w:trHeight w:val="720"/>
        </w:trPr>
        <w:tc>
          <w:tcPr>
            <w:tcW w:w="3870" w:type="dxa"/>
            <w:gridSpan w:val="3"/>
          </w:tcPr>
          <w:p w14:paraId="6162AA8A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21356BFE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97CAC6B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EEF40B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F7B8B" w:rsidRPr="00FC6445" w14:paraId="5DBB6288" w14:textId="77777777" w:rsidTr="005B7DB3">
        <w:trPr>
          <w:trHeight w:val="288"/>
        </w:trPr>
        <w:tc>
          <w:tcPr>
            <w:tcW w:w="3870" w:type="dxa"/>
            <w:gridSpan w:val="3"/>
          </w:tcPr>
          <w:p w14:paraId="0276D383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</w:tcPr>
          <w:p w14:paraId="239CF40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574B57B0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006FD7ED" w14:textId="77777777" w:rsidR="00CD2FD2" w:rsidRPr="00FC6445" w:rsidRDefault="00CD2FD2" w:rsidP="00CD2FD2">
            <w:pPr>
              <w:rPr>
                <w:rFonts w:ascii="Calibri" w:hAnsi="Calibri" w:cs="Calibri"/>
                <w:lang w:val="en-GB"/>
              </w:rPr>
            </w:pPr>
          </w:p>
        </w:tc>
      </w:tr>
      <w:tr w:rsidR="00144072" w:rsidRPr="00FC6445" w14:paraId="7B05FC9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rFonts w:ascii="Calibri" w:hAnsi="Calibri" w:cs="Calibri"/>
                <w:lang w:val="en-GB"/>
              </w:rPr>
              <w:id w:val="-2037806220"/>
              <w:placeholder>
                <w:docPart w:val="68A2F33D1CBE496991A318C81B703A46"/>
              </w:placeholder>
              <w:temporary/>
              <w:showingPlcHdr/>
              <w15:appearance w15:val="hidden"/>
            </w:sdtPr>
            <w:sdtContent>
              <w:p w14:paraId="78BFE787" w14:textId="77777777" w:rsidR="00144072" w:rsidRPr="00FC6445" w:rsidRDefault="00144072" w:rsidP="00144072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Skills</w:t>
                </w:r>
              </w:p>
            </w:sdtContent>
          </w:sdt>
          <w:p w14:paraId="75220F77" w14:textId="77777777" w:rsidR="00144072" w:rsidRPr="00FC6445" w:rsidRDefault="00144072" w:rsidP="00144072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noProof/>
                <w:lang w:val="en-GB" w:bidi="en-GB"/>
              </w:rPr>
              <mc:AlternateContent>
                <mc:Choice Requires="wpg">
                  <w:drawing>
                    <wp:inline distT="0" distB="0" distL="0" distR="0" wp14:anchorId="25648028" wp14:editId="13D21FB1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6A8B0DE" w14:textId="5D665E4A" w:rsidR="00144072" w:rsidRPr="008E2197" w:rsidRDefault="004A3492" w:rsidP="008E2197">
                                      <w:pPr>
                                        <w:pStyle w:val="Skill"/>
                                      </w:pPr>
                                      <w:r>
                                        <w:t>Writing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0319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7D081EB" w14:textId="47BA3E83" w:rsidR="00144072" w:rsidRPr="004A3492" w:rsidRDefault="00634FFC" w:rsidP="008E2197">
                                      <w:pPr>
                                        <w:pStyle w:val="Skillscore"/>
                                      </w:pPr>
                                      <w:r>
                                        <w:t>9</w:t>
                                      </w:r>
                                      <w:r w:rsidR="004A3492">
                                        <w:t>/</w:t>
                                      </w:r>
                                      <w:r w:rsidR="004A3492" w:rsidRPr="004A3492"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73"/>
                                  <a:ext cx="2152098" cy="319914"/>
                                  <a:chOff x="502195" y="5339411"/>
                                  <a:chExt cx="2152098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F22FDDF" w14:textId="46834F9E" w:rsidR="008E2197" w:rsidRDefault="006F071B" w:rsidP="008E2197">
                                      <w:pPr>
                                        <w:pStyle w:val="Skill"/>
                                      </w:pPr>
                                      <w:r>
                                        <w:t>Communication</w:t>
                                      </w:r>
                                    </w:p>
                                    <w:p w14:paraId="4C72001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411"/>
                                    <a:ext cx="141604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EBC3D7" w14:textId="13430CA4" w:rsidR="00144072" w:rsidRDefault="008D404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</w:t>
                                      </w:r>
                                      <w:r w:rsidR="00284B44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05C6D4B" w14:textId="20D1317B" w:rsidR="008E2197" w:rsidRDefault="00151815" w:rsidP="008E2197">
                                      <w:pPr>
                                        <w:pStyle w:val="Skill"/>
                                      </w:pPr>
                                      <w:r>
                                        <w:t>Microsoft Office</w:t>
                                      </w:r>
                                      <w:r w:rsidR="005833E4">
                                        <w:t xml:space="preserve"> (Excel, Word,</w:t>
                                      </w:r>
                                      <w:r w:rsidR="0021268B">
                                        <w:t xml:space="preserve"> PowerPoint)</w:t>
                                      </w:r>
                                    </w:p>
                                    <w:p w14:paraId="34D9AFD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F56CE7B" w14:textId="02659B27" w:rsidR="008E2197" w:rsidRDefault="00AB173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  <w:p w14:paraId="103BEB6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F558A8" w14:textId="311433A9" w:rsidR="008E2197" w:rsidRDefault="006A0392" w:rsidP="008E2197">
                                      <w:pPr>
                                        <w:pStyle w:val="Skill"/>
                                      </w:pPr>
                                      <w:r>
                                        <w:t>Punctuality</w:t>
                                      </w:r>
                                    </w:p>
                                    <w:p w14:paraId="4656D9E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01460D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val="en-GB" w:bidi="en-GB"/>
                                            </w:rPr>
                                            <w:t>10/10</w:t>
                                          </w:r>
                                        </w:sdtContent>
                                      </w:sdt>
                                    </w:p>
                                    <w:p w14:paraId="58D4F9F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CB7B473" w14:textId="6160B90C" w:rsidR="008E2197" w:rsidRDefault="00AB6CC7" w:rsidP="008E2197">
                                      <w:pPr>
                                        <w:pStyle w:val="Skill"/>
                                      </w:pPr>
                                      <w:r>
                                        <w:t>Project Management</w:t>
                                      </w:r>
                                    </w:p>
                                    <w:p w14:paraId="3E9279EB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83514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69B577E" w14:textId="29B26D22" w:rsidR="008E2197" w:rsidRDefault="0077290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30784C8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48028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46A8B0DE" w14:textId="5D665E4A" w:rsidR="00144072" w:rsidRPr="008E2197" w:rsidRDefault="004A3492" w:rsidP="008E2197">
                                <w:pPr>
                                  <w:pStyle w:val="Skill"/>
                                </w:pPr>
                                <w:r>
                                  <w:t>Writing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203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" adj="20732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7D081EB" w14:textId="47BA3E83" w:rsidR="00144072" w:rsidRPr="004A3492" w:rsidRDefault="00634FFC" w:rsidP="008E2197">
                                <w:pPr>
                                  <w:pStyle w:val="Skillscore"/>
                                </w:pPr>
                                <w:r>
                                  <w:t>9</w:t>
                                </w:r>
                                <w:r w:rsidR="004A3492">
                                  <w:t>/</w:t>
                                </w:r>
                                <w:r w:rsidR="004A3492" w:rsidRPr="004A3492"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4;width:21520;height:3199" coordorigin="5021,5339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F22FDDF" w14:textId="46834F9E" w:rsidR="008E2197" w:rsidRDefault="006F071B" w:rsidP="008E2197">
                                <w:pPr>
                                  <w:pStyle w:val="Skill"/>
                                </w:pPr>
                                <w:r>
                                  <w:t>Communication</w:t>
                                </w:r>
                              </w:p>
                              <w:p w14:paraId="4C72001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4;width:14161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" adj="20355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6CEBC3D7" w14:textId="13430CA4" w:rsidR="00144072" w:rsidRDefault="008D404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</w:t>
                                </w:r>
                                <w:r w:rsidR="00284B44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05C6D4B" w14:textId="20D1317B" w:rsidR="008E2197" w:rsidRDefault="00151815" w:rsidP="008E2197">
                                <w:pPr>
                                  <w:pStyle w:val="Skill"/>
                                </w:pPr>
                                <w:r>
                                  <w:t>Microsoft Office</w:t>
                                </w:r>
                                <w:r w:rsidR="005833E4">
                                  <w:t xml:space="preserve"> (Excel, Word,</w:t>
                                </w:r>
                                <w:r w:rsidR="0021268B">
                                  <w:t xml:space="preserve"> PowerPoint)</w:t>
                                </w:r>
                              </w:p>
                              <w:p w14:paraId="34D9AFD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" fillcolor="#1d3251 [3204]" stroked="f"/>
                        <v:shape id="TextBox 122" o:spid="_x0000_s1044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0F56CE7B" w14:textId="02659B27" w:rsidR="008E2197" w:rsidRDefault="00AB173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  <w:p w14:paraId="103BEB6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5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6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13F558A8" w14:textId="311433A9" w:rsidR="008E2197" w:rsidRDefault="006A0392" w:rsidP="008E2197">
                                <w:pPr>
                                  <w:pStyle w:val="Skill"/>
                                </w:pPr>
                                <w:r>
                                  <w:t>Punctuality</w:t>
                                </w:r>
                              </w:p>
                              <w:p w14:paraId="4656D9E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7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9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701460D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val="en-GB" w:bidi="en-GB"/>
                                      </w:rPr>
                                      <w:t>10/10</w:t>
                                    </w:r>
                                  </w:sdtContent>
                                </w:sdt>
                              </w:p>
                              <w:p w14:paraId="58D4F9F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0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1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CB7B473" w14:textId="6160B90C" w:rsidR="008E2197" w:rsidRDefault="00AB6CC7" w:rsidP="008E2197">
                                <w:pPr>
                                  <w:pStyle w:val="Skill"/>
                                </w:pPr>
                                <w:r>
                                  <w:t>Project Management</w:t>
                                </w:r>
                              </w:p>
                              <w:p w14:paraId="3E9279EB" w14:textId="77777777" w:rsidR="00144072" w:rsidRDefault="00144072" w:rsidP="008E2197"/>
                            </w:txbxContent>
                          </v:textbox>
                        </v:shape>
                        <v:rect id="Rectangle 30" o:spid="_x0000_s1052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3" type="#_x0000_t15" style="position:absolute;left:5021;top:66174;width:183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" adj="20639" fillcolor="#1d3251 [3204]" stroked="f" strokeweight="1pt"/>
                        <v:shape id="TextBox 132" o:spid="_x0000_s1054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69B577E" w14:textId="29B26D22" w:rsidR="008E2197" w:rsidRDefault="0077290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  <w:p w14:paraId="30784C8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rFonts w:ascii="Calibri" w:hAnsi="Calibri" w:cs="Calibri"/>
                <w:lang w:val="en-GB"/>
              </w:rPr>
              <w:id w:val="434569950"/>
              <w:placeholder>
                <w:docPart w:val="018FD550BCFA4FEF97224D05772B0B62"/>
              </w:placeholder>
              <w:temporary/>
              <w:showingPlcHdr/>
              <w15:appearance w15:val="hidden"/>
            </w:sdtPr>
            <w:sdtContent>
              <w:p w14:paraId="36B837F3" w14:textId="77777777" w:rsidR="008E2197" w:rsidRPr="00FC6445" w:rsidRDefault="008E2197" w:rsidP="008E2197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Education</w:t>
                </w:r>
              </w:p>
            </w:sdtContent>
          </w:sdt>
          <w:p w14:paraId="54473886" w14:textId="4CB29D03" w:rsidR="008E2197" w:rsidRPr="00FC6445" w:rsidRDefault="00F24755" w:rsidP="008E2197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BTEC</w:t>
            </w:r>
            <w:r w:rsidR="00B50C6A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A14EDF" w:rsidRPr="00FC6445">
              <w:rPr>
                <w:rFonts w:ascii="Calibri" w:hAnsi="Calibri" w:cs="Calibri"/>
                <w:lang w:val="en-GB"/>
              </w:rPr>
              <w:t>Nationals in Information Technology</w:t>
            </w:r>
            <w:r w:rsidR="006F7362" w:rsidRPr="00FC6445">
              <w:rPr>
                <w:rFonts w:ascii="Calibri" w:hAnsi="Calibri" w:cs="Calibri"/>
                <w:lang w:val="en-GB"/>
              </w:rPr>
              <w:t xml:space="preserve"> (Grade Pending)</w:t>
            </w:r>
          </w:p>
          <w:p w14:paraId="4B503EF3" w14:textId="242B2C75" w:rsidR="00552F9B" w:rsidRPr="00FC6445" w:rsidRDefault="00097BC3" w:rsidP="00552F9B">
            <w:pPr>
              <w:pStyle w:val="Heading4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Wiltshire College </w:t>
            </w:r>
            <w:r w:rsidR="00B202C0" w:rsidRPr="00FC6445">
              <w:rPr>
                <w:rFonts w:ascii="Calibri" w:hAnsi="Calibri" w:cs="Calibri"/>
                <w:lang w:val="en-GB"/>
              </w:rPr>
              <w:t xml:space="preserve">&amp; </w:t>
            </w:r>
            <w:r w:rsidRPr="00FC6445">
              <w:rPr>
                <w:rFonts w:ascii="Calibri" w:hAnsi="Calibri" w:cs="Calibri"/>
                <w:lang w:val="en-GB"/>
              </w:rPr>
              <w:t>University Centre</w:t>
            </w:r>
          </w:p>
          <w:p w14:paraId="608BDB0C" w14:textId="63566E4E" w:rsidR="00552F9B" w:rsidRPr="00FC6445" w:rsidRDefault="00F54A0B" w:rsidP="00552F9B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2021 - </w:t>
            </w:r>
            <w:r w:rsidR="004752EF" w:rsidRPr="00FC6445">
              <w:rPr>
                <w:rFonts w:ascii="Calibri" w:hAnsi="Calibri" w:cs="Calibri"/>
                <w:lang w:val="en-GB"/>
              </w:rPr>
              <w:t>2024</w:t>
            </w:r>
          </w:p>
          <w:p w14:paraId="705F5557" w14:textId="4D4C3C7E" w:rsidR="00552F9B" w:rsidRPr="00FC6445" w:rsidRDefault="00852896" w:rsidP="00552F9B">
            <w:pPr>
              <w:pStyle w:val="Heading2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GCSE Maths</w:t>
            </w:r>
            <w:r w:rsidR="00D9781C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5241BB">
              <w:rPr>
                <w:rFonts w:ascii="Calibri" w:hAnsi="Calibri" w:cs="Calibri"/>
                <w:lang w:val="en-GB"/>
              </w:rPr>
              <w:t>Grade</w:t>
            </w:r>
            <w:r w:rsidR="00060DE7">
              <w:rPr>
                <w:rFonts w:ascii="Calibri" w:hAnsi="Calibri" w:cs="Calibri"/>
                <w:lang w:val="en-GB"/>
              </w:rPr>
              <w:t xml:space="preserve"> 4</w:t>
            </w:r>
          </w:p>
          <w:p w14:paraId="1459DFB9" w14:textId="4D0381B9" w:rsidR="00552F9B" w:rsidRPr="00FC6445" w:rsidRDefault="0097342A" w:rsidP="00552F9B">
            <w:pPr>
              <w:pStyle w:val="Heading4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Wiltshire College </w:t>
            </w:r>
            <w:r w:rsidR="00D144AA" w:rsidRPr="00FC6445">
              <w:rPr>
                <w:rFonts w:ascii="Calibri" w:hAnsi="Calibri" w:cs="Calibri"/>
                <w:lang w:val="en-GB"/>
              </w:rPr>
              <w:t xml:space="preserve">&amp; </w:t>
            </w:r>
            <w:r w:rsidRPr="00FC6445">
              <w:rPr>
                <w:rFonts w:ascii="Calibri" w:hAnsi="Calibri" w:cs="Calibri"/>
                <w:lang w:val="en-GB"/>
              </w:rPr>
              <w:t>University Centre</w:t>
            </w:r>
          </w:p>
          <w:p w14:paraId="56E86C16" w14:textId="69B41CFF" w:rsidR="00552F9B" w:rsidRPr="00FC6445" w:rsidRDefault="00A104FF" w:rsidP="00552F9B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2022 - </w:t>
            </w:r>
            <w:r w:rsidR="009E4AE8" w:rsidRPr="00FC6445">
              <w:rPr>
                <w:rFonts w:ascii="Calibri" w:hAnsi="Calibri" w:cs="Calibri"/>
                <w:lang w:val="en-GB"/>
              </w:rPr>
              <w:t>20</w:t>
            </w:r>
            <w:r w:rsidR="00060DE7">
              <w:rPr>
                <w:rFonts w:ascii="Calibri" w:hAnsi="Calibri" w:cs="Calibri"/>
                <w:lang w:val="en-GB"/>
              </w:rPr>
              <w:t>23</w:t>
            </w:r>
          </w:p>
          <w:p w14:paraId="2D876475" w14:textId="28311FAF" w:rsidR="00552F9B" w:rsidRPr="00FC6445" w:rsidRDefault="00C923A9" w:rsidP="00552F9B">
            <w:pPr>
              <w:pStyle w:val="Heading2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GCSE English (Grade Pending)</w:t>
            </w:r>
          </w:p>
          <w:p w14:paraId="3E259586" w14:textId="74933DD0" w:rsidR="00552F9B" w:rsidRPr="00FC6445" w:rsidRDefault="00766B41" w:rsidP="00552F9B">
            <w:pPr>
              <w:pStyle w:val="Heading4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Wiltshire College &amp; University Centre</w:t>
            </w:r>
          </w:p>
          <w:p w14:paraId="6720DEC4" w14:textId="6E71C6E9" w:rsidR="00552F9B" w:rsidRDefault="005332EA" w:rsidP="00552F9B">
            <w:pPr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202</w:t>
            </w:r>
            <w:r w:rsidR="00C923A9">
              <w:rPr>
                <w:rFonts w:ascii="Calibri" w:hAnsi="Calibri" w:cs="Calibri"/>
                <w:lang w:val="en-GB"/>
              </w:rPr>
              <w:t>3</w:t>
            </w:r>
            <w:r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C923A9">
              <w:rPr>
                <w:rFonts w:ascii="Calibri" w:hAnsi="Calibri" w:cs="Calibri"/>
                <w:lang w:val="en-GB"/>
              </w:rPr>
              <w:t>–</w:t>
            </w:r>
            <w:r w:rsidRPr="00FC6445">
              <w:rPr>
                <w:rFonts w:ascii="Calibri" w:hAnsi="Calibri" w:cs="Calibri"/>
                <w:lang w:val="en-GB"/>
              </w:rPr>
              <w:t xml:space="preserve"> 202</w:t>
            </w:r>
            <w:r w:rsidR="00C923A9">
              <w:rPr>
                <w:rFonts w:ascii="Calibri" w:hAnsi="Calibri" w:cs="Calibri"/>
                <w:lang w:val="en-GB"/>
              </w:rPr>
              <w:t>4</w:t>
            </w:r>
          </w:p>
          <w:p w14:paraId="42E61849" w14:textId="23C5369C" w:rsidR="00C923A9" w:rsidRPr="00FC6445" w:rsidRDefault="00C923A9" w:rsidP="00552F9B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03E83DC" w14:textId="77777777" w:rsidR="00144072" w:rsidRPr="00FC6445" w:rsidRDefault="00144072" w:rsidP="00144072">
            <w:pPr>
              <w:pStyle w:val="Heading1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6480" w:type="dxa"/>
            <w:gridSpan w:val="2"/>
          </w:tcPr>
          <w:sdt>
            <w:sdtPr>
              <w:rPr>
                <w:rFonts w:ascii="Calibri" w:hAnsi="Calibri" w:cs="Calibri"/>
                <w:lang w:val="en-GB"/>
              </w:rPr>
              <w:id w:val="864106690"/>
              <w:placeholder>
                <w:docPart w:val="C43DA2736EB34C39910DAD0424C9AB3A"/>
              </w:placeholder>
              <w:temporary/>
              <w:showingPlcHdr/>
              <w15:appearance w15:val="hidden"/>
            </w:sdtPr>
            <w:sdtContent>
              <w:p w14:paraId="49555282" w14:textId="77777777" w:rsidR="00144072" w:rsidRPr="00FC6445" w:rsidRDefault="00144072" w:rsidP="00144072">
                <w:pPr>
                  <w:pStyle w:val="Heading1"/>
                  <w:rPr>
                    <w:rFonts w:ascii="Calibri" w:hAnsi="Calibri" w:cs="Calibri"/>
                    <w:lang w:val="en-GB"/>
                  </w:rPr>
                </w:pPr>
                <w:r w:rsidRPr="00FC6445">
                  <w:rPr>
                    <w:rFonts w:ascii="Calibri" w:hAnsi="Calibri" w:cs="Calibri"/>
                    <w:lang w:val="en-GB" w:bidi="en-GB"/>
                  </w:rPr>
                  <w:t>Experience</w:t>
                </w:r>
              </w:p>
            </w:sdtContent>
          </w:sdt>
          <w:p w14:paraId="694B18EB" w14:textId="5EE549D1" w:rsidR="00552F9B" w:rsidRPr="00FC6445" w:rsidRDefault="00811B9A" w:rsidP="00552F9B">
            <w:pPr>
              <w:pStyle w:val="Heading3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Developer</w:t>
            </w:r>
          </w:p>
          <w:p w14:paraId="0107EB75" w14:textId="151CBE27" w:rsidR="004103C0" w:rsidRPr="00FC6445" w:rsidRDefault="007A11A5" w:rsidP="004103C0">
            <w:pPr>
              <w:pStyle w:val="Heading5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The Dandelion Philosophy, Remote, </w:t>
            </w:r>
            <w:r w:rsidR="0031615A" w:rsidRPr="00FC6445">
              <w:rPr>
                <w:rFonts w:ascii="Calibri" w:hAnsi="Calibri" w:cs="Calibri"/>
                <w:lang w:val="en-GB"/>
              </w:rPr>
              <w:t xml:space="preserve">Feb 2023 </w:t>
            </w:r>
            <w:r w:rsidR="008B2A68">
              <w:rPr>
                <w:rFonts w:ascii="Calibri" w:hAnsi="Calibri" w:cs="Calibri"/>
                <w:lang w:val="en-GB"/>
              </w:rPr>
              <w:t>–</w:t>
            </w:r>
            <w:r w:rsidR="0031615A" w:rsidRPr="00FC6445">
              <w:rPr>
                <w:rFonts w:ascii="Calibri" w:hAnsi="Calibri" w:cs="Calibri"/>
                <w:lang w:val="en-GB"/>
              </w:rPr>
              <w:t xml:space="preserve"> </w:t>
            </w:r>
            <w:r w:rsidR="008B2A68">
              <w:rPr>
                <w:rFonts w:ascii="Calibri" w:hAnsi="Calibri" w:cs="Calibri"/>
                <w:lang w:val="en-GB"/>
              </w:rPr>
              <w:t>June 2023</w:t>
            </w:r>
          </w:p>
          <w:p w14:paraId="27E09330" w14:textId="1E5D3E3C" w:rsidR="006C2DFF" w:rsidRPr="00FC6445" w:rsidRDefault="00EF4F06" w:rsidP="00A6425D">
            <w:pPr>
              <w:pStyle w:val="JobDescription"/>
              <w:rPr>
                <w:rStyle w:val="JobDescriptionChar"/>
                <w:rFonts w:ascii="Calibri" w:hAnsi="Calibri" w:cs="Calibri"/>
                <w:lang w:val="en-GB"/>
              </w:rPr>
            </w:pPr>
            <w:r w:rsidRPr="00FC6445">
              <w:rPr>
                <w:rStyle w:val="JobDescriptionChar"/>
                <w:rFonts w:ascii="Calibri" w:hAnsi="Calibri" w:cs="Calibri"/>
              </w:rPr>
              <w:t>M</w:t>
            </w:r>
            <w:r w:rsidR="00B93911" w:rsidRPr="00FC6445">
              <w:rPr>
                <w:rStyle w:val="JobDescriptionChar"/>
                <w:rFonts w:ascii="Calibri" w:hAnsi="Calibri" w:cs="Calibri"/>
              </w:rPr>
              <w:t>anaged websites and created pages for other smaller businesses</w:t>
            </w:r>
            <w:r w:rsidR="004D2417" w:rsidRPr="00FC6445">
              <w:rPr>
                <w:rStyle w:val="JobDescriptionChar"/>
                <w:rFonts w:ascii="Calibri" w:hAnsi="Calibri" w:cs="Calibri"/>
              </w:rPr>
              <w:t xml:space="preserve"> in diverse </w:t>
            </w:r>
            <w:r w:rsidR="00EC6A71" w:rsidRPr="00FC6445">
              <w:rPr>
                <w:rStyle w:val="JobDescriptionChar"/>
                <w:rFonts w:ascii="Calibri" w:hAnsi="Calibri" w:cs="Calibri"/>
              </w:rPr>
              <w:t>countries.</w:t>
            </w:r>
          </w:p>
          <w:p w14:paraId="423E01AD" w14:textId="2AE540AA" w:rsidR="00A6425D" w:rsidRPr="00FC6445" w:rsidRDefault="00B317B8" w:rsidP="00B317B8">
            <w:pPr>
              <w:pStyle w:val="ListBulle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 xml:space="preserve">Using </w:t>
            </w:r>
            <w:r w:rsidR="004E5EA8" w:rsidRPr="00FC6445">
              <w:rPr>
                <w:rFonts w:ascii="Calibri" w:hAnsi="Calibri" w:cs="Calibri"/>
                <w:lang w:val="en-GB"/>
              </w:rPr>
              <w:t>S</w:t>
            </w:r>
            <w:r w:rsidR="00567971" w:rsidRPr="00FC6445">
              <w:rPr>
                <w:rFonts w:ascii="Calibri" w:hAnsi="Calibri" w:cs="Calibri"/>
                <w:lang w:val="en-GB"/>
              </w:rPr>
              <w:t>quarespace</w:t>
            </w:r>
            <w:r w:rsidRPr="00FC6445">
              <w:rPr>
                <w:rFonts w:ascii="Calibri" w:hAnsi="Calibri" w:cs="Calibri"/>
                <w:lang w:val="en-GB"/>
              </w:rPr>
              <w:t xml:space="preserve"> for </w:t>
            </w:r>
            <w:r w:rsidR="00BA60B9" w:rsidRPr="00FC6445">
              <w:rPr>
                <w:rFonts w:ascii="Calibri" w:hAnsi="Calibri" w:cs="Calibri"/>
                <w:lang w:val="en-GB"/>
              </w:rPr>
              <w:t>creating and maintaining</w:t>
            </w:r>
            <w:r w:rsidRPr="00FC6445">
              <w:rPr>
                <w:rFonts w:ascii="Calibri" w:hAnsi="Calibri" w:cs="Calibri"/>
                <w:lang w:val="en-GB"/>
              </w:rPr>
              <w:t xml:space="preserve"> websites</w:t>
            </w:r>
          </w:p>
          <w:p w14:paraId="570F1639" w14:textId="65D05E30" w:rsidR="002406C3" w:rsidRPr="00FC6445" w:rsidRDefault="002406C3" w:rsidP="00B317B8">
            <w:pPr>
              <w:pStyle w:val="ListBulle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Communicating with Creative Team</w:t>
            </w:r>
          </w:p>
          <w:p w14:paraId="0BB542BF" w14:textId="77777777" w:rsidR="00A6425D" w:rsidRDefault="001458AD" w:rsidP="003C164F">
            <w:pPr>
              <w:pStyle w:val="ListBullet"/>
              <w:rPr>
                <w:rFonts w:ascii="Calibri" w:hAnsi="Calibri" w:cs="Calibri"/>
                <w:lang w:val="en-GB"/>
              </w:rPr>
            </w:pPr>
            <w:r w:rsidRPr="00FC6445">
              <w:rPr>
                <w:rFonts w:ascii="Calibri" w:hAnsi="Calibri" w:cs="Calibri"/>
                <w:lang w:val="en-GB"/>
              </w:rPr>
              <w:t>Optimising websites for SEO</w:t>
            </w:r>
          </w:p>
          <w:p w14:paraId="67F864D2" w14:textId="77777777" w:rsidR="005A0993" w:rsidRDefault="005A0993" w:rsidP="005A0993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lang w:val="en-GB"/>
              </w:rPr>
            </w:pPr>
          </w:p>
          <w:p w14:paraId="48C40CC0" w14:textId="48AE02B0" w:rsidR="00F93AA6" w:rsidRPr="00FC6445" w:rsidRDefault="00F93AA6" w:rsidP="00F93AA6">
            <w:pPr>
              <w:pStyle w:val="Heading3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Retail Assistant</w:t>
            </w:r>
          </w:p>
          <w:p w14:paraId="2429F778" w14:textId="7C0C5261" w:rsidR="00F93AA6" w:rsidRPr="00FC6445" w:rsidRDefault="00F93AA6" w:rsidP="00F93AA6">
            <w:pPr>
              <w:pStyle w:val="Heading5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Primark, Salisbury</w:t>
            </w:r>
            <w:r w:rsidR="001A562E">
              <w:rPr>
                <w:rFonts w:ascii="Calibri" w:hAnsi="Calibri" w:cs="Calibri"/>
                <w:lang w:val="en-GB"/>
              </w:rPr>
              <w:t>, Oct 2023 - Present</w:t>
            </w:r>
          </w:p>
          <w:p w14:paraId="790788A3" w14:textId="0EE1B454" w:rsidR="00F93AA6" w:rsidRPr="00FC6445" w:rsidRDefault="0049314C" w:rsidP="00F93AA6">
            <w:pPr>
              <w:pStyle w:val="JobDescription"/>
              <w:rPr>
                <w:rStyle w:val="JobDescriptionChar"/>
                <w:rFonts w:ascii="Calibri" w:hAnsi="Calibri" w:cs="Calibri"/>
                <w:lang w:val="en-GB"/>
              </w:rPr>
            </w:pPr>
            <w:r>
              <w:rPr>
                <w:rStyle w:val="JobDescriptionChar"/>
              </w:rPr>
              <w:t xml:space="preserve">Assisting Customers and Manual </w:t>
            </w:r>
            <w:proofErr w:type="spellStart"/>
            <w:r>
              <w:rPr>
                <w:rStyle w:val="JobDescriptionChar"/>
              </w:rPr>
              <w:t>Labour</w:t>
            </w:r>
            <w:proofErr w:type="spellEnd"/>
            <w:r>
              <w:rPr>
                <w:rStyle w:val="JobDescriptionChar"/>
              </w:rPr>
              <w:t xml:space="preserve"> Activities</w:t>
            </w:r>
          </w:p>
          <w:p w14:paraId="3111D172" w14:textId="77777777" w:rsidR="00F93AA6" w:rsidRPr="00FC6445" w:rsidRDefault="00F93AA6" w:rsidP="00F93AA6">
            <w:pPr>
              <w:pStyle w:val="ListBulle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Improved my communication skills.</w:t>
            </w:r>
          </w:p>
          <w:p w14:paraId="139CE28D" w14:textId="6F63CCC7" w:rsidR="00F93AA6" w:rsidRPr="00FC6445" w:rsidRDefault="0027527B" w:rsidP="00F93AA6">
            <w:pPr>
              <w:pStyle w:val="ListBulle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Working in a Team</w:t>
            </w:r>
            <w:r w:rsidR="002B49E6">
              <w:rPr>
                <w:rFonts w:ascii="Calibri" w:hAnsi="Calibri" w:cs="Calibri"/>
                <w:lang w:val="en-GB"/>
              </w:rPr>
              <w:t>.</w:t>
            </w:r>
          </w:p>
          <w:p w14:paraId="5E5842C2" w14:textId="72B2CA23" w:rsidR="00A43EBC" w:rsidRPr="002B49E6" w:rsidRDefault="002B49E6" w:rsidP="002B49E6">
            <w:pPr>
              <w:pStyle w:val="ListBulle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Fast paced</w:t>
            </w:r>
            <w:r w:rsidR="00FA6B63">
              <w:rPr>
                <w:rFonts w:ascii="Calibri" w:hAnsi="Calibri" w:cs="Calibri"/>
                <w:lang w:val="en-GB"/>
              </w:rPr>
              <w:t xml:space="preserve"> and heavy lifting</w:t>
            </w:r>
            <w:r>
              <w:rPr>
                <w:rFonts w:ascii="Calibri" w:hAnsi="Calibri" w:cs="Calibri"/>
                <w:lang w:val="en-GB"/>
              </w:rPr>
              <w:t>.</w:t>
            </w:r>
          </w:p>
        </w:tc>
      </w:tr>
    </w:tbl>
    <w:p w14:paraId="2FB73CB0" w14:textId="77777777" w:rsidR="005A20B8" w:rsidRPr="00FC6445" w:rsidRDefault="005A20B8">
      <w:pPr>
        <w:rPr>
          <w:rFonts w:ascii="Calibri" w:hAnsi="Calibri" w:cs="Calibri"/>
          <w:lang w:val="en-GB"/>
        </w:rPr>
      </w:pPr>
    </w:p>
    <w:sectPr w:rsidR="005A20B8" w:rsidRPr="00FC6445" w:rsidSect="00FC46DC">
      <w:headerReference w:type="default" r:id="rId22"/>
      <w:footerReference w:type="default" r:id="rId2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77588" w14:textId="77777777" w:rsidR="00E01EE0" w:rsidRDefault="00E01EE0" w:rsidP="00B21D64">
      <w:pPr>
        <w:spacing w:after="0" w:line="240" w:lineRule="auto"/>
      </w:pPr>
      <w:r>
        <w:separator/>
      </w:r>
    </w:p>
  </w:endnote>
  <w:endnote w:type="continuationSeparator" w:id="0">
    <w:p w14:paraId="5BA05270" w14:textId="77777777" w:rsidR="00E01EE0" w:rsidRDefault="00E01EE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853DF" w14:textId="77777777" w:rsidR="00A96376" w:rsidRDefault="00A96376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165F0" wp14:editId="7D508C8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9F9770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154DA" w14:textId="77777777" w:rsidR="00E01EE0" w:rsidRDefault="00E01EE0" w:rsidP="00B21D64">
      <w:pPr>
        <w:spacing w:after="0" w:line="240" w:lineRule="auto"/>
      </w:pPr>
      <w:r>
        <w:separator/>
      </w:r>
    </w:p>
  </w:footnote>
  <w:footnote w:type="continuationSeparator" w:id="0">
    <w:p w14:paraId="5E06EA23" w14:textId="77777777" w:rsidR="00E01EE0" w:rsidRDefault="00E01EE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EEE07" w14:textId="77777777" w:rsidR="00B21D64" w:rsidRDefault="00997E86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8FE40E2" wp14:editId="7D0C1F8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0CD03C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9EE6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65494164">
    <w:abstractNumId w:val="6"/>
  </w:num>
  <w:num w:numId="2" w16cid:durableId="644898735">
    <w:abstractNumId w:val="8"/>
  </w:num>
  <w:num w:numId="3" w16cid:durableId="1108889826">
    <w:abstractNumId w:val="5"/>
  </w:num>
  <w:num w:numId="4" w16cid:durableId="688340535">
    <w:abstractNumId w:val="2"/>
  </w:num>
  <w:num w:numId="5" w16cid:durableId="1294171707">
    <w:abstractNumId w:val="4"/>
  </w:num>
  <w:num w:numId="6" w16cid:durableId="1831405414">
    <w:abstractNumId w:val="7"/>
  </w:num>
  <w:num w:numId="7" w16cid:durableId="2076199276">
    <w:abstractNumId w:val="0"/>
  </w:num>
  <w:num w:numId="8" w16cid:durableId="348527210">
    <w:abstractNumId w:val="1"/>
  </w:num>
  <w:num w:numId="9" w16cid:durableId="149947193">
    <w:abstractNumId w:val="3"/>
  </w:num>
  <w:num w:numId="10" w16cid:durableId="19075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91"/>
    <w:rsid w:val="000053A3"/>
    <w:rsid w:val="00015B0F"/>
    <w:rsid w:val="000161E1"/>
    <w:rsid w:val="00021303"/>
    <w:rsid w:val="00030515"/>
    <w:rsid w:val="000436C7"/>
    <w:rsid w:val="00060DE7"/>
    <w:rsid w:val="000679FE"/>
    <w:rsid w:val="000824B6"/>
    <w:rsid w:val="00097BC3"/>
    <w:rsid w:val="000A2984"/>
    <w:rsid w:val="000A57CF"/>
    <w:rsid w:val="000B78EB"/>
    <w:rsid w:val="000D6F90"/>
    <w:rsid w:val="000F6EAD"/>
    <w:rsid w:val="00107E81"/>
    <w:rsid w:val="001119DC"/>
    <w:rsid w:val="00114258"/>
    <w:rsid w:val="00136D8F"/>
    <w:rsid w:val="001422E5"/>
    <w:rsid w:val="00144072"/>
    <w:rsid w:val="0014476A"/>
    <w:rsid w:val="001458AD"/>
    <w:rsid w:val="00151815"/>
    <w:rsid w:val="00153581"/>
    <w:rsid w:val="00171B28"/>
    <w:rsid w:val="00177E78"/>
    <w:rsid w:val="00185B18"/>
    <w:rsid w:val="001A0ED1"/>
    <w:rsid w:val="001A562E"/>
    <w:rsid w:val="001A7383"/>
    <w:rsid w:val="001B4966"/>
    <w:rsid w:val="001C5BCA"/>
    <w:rsid w:val="001F7B8B"/>
    <w:rsid w:val="00200C6D"/>
    <w:rsid w:val="0021268B"/>
    <w:rsid w:val="0021475C"/>
    <w:rsid w:val="002154C3"/>
    <w:rsid w:val="00231099"/>
    <w:rsid w:val="00231BA2"/>
    <w:rsid w:val="002406C3"/>
    <w:rsid w:val="00253C6B"/>
    <w:rsid w:val="0027527B"/>
    <w:rsid w:val="00284B44"/>
    <w:rsid w:val="00287254"/>
    <w:rsid w:val="002B1C9E"/>
    <w:rsid w:val="002B49E6"/>
    <w:rsid w:val="002C2C8F"/>
    <w:rsid w:val="002C47D2"/>
    <w:rsid w:val="002D210E"/>
    <w:rsid w:val="003148E9"/>
    <w:rsid w:val="0031615A"/>
    <w:rsid w:val="00316ED4"/>
    <w:rsid w:val="00333007"/>
    <w:rsid w:val="00375AC3"/>
    <w:rsid w:val="00382752"/>
    <w:rsid w:val="003958E7"/>
    <w:rsid w:val="003A7419"/>
    <w:rsid w:val="003B6693"/>
    <w:rsid w:val="003C0BB5"/>
    <w:rsid w:val="003C164F"/>
    <w:rsid w:val="003C61AC"/>
    <w:rsid w:val="003C61D8"/>
    <w:rsid w:val="004067B9"/>
    <w:rsid w:val="004103C0"/>
    <w:rsid w:val="00410A7C"/>
    <w:rsid w:val="00452292"/>
    <w:rsid w:val="004752EF"/>
    <w:rsid w:val="00480321"/>
    <w:rsid w:val="004865C2"/>
    <w:rsid w:val="0049314C"/>
    <w:rsid w:val="004A3492"/>
    <w:rsid w:val="004B110A"/>
    <w:rsid w:val="004B4147"/>
    <w:rsid w:val="004B56D1"/>
    <w:rsid w:val="004B596D"/>
    <w:rsid w:val="004B61B0"/>
    <w:rsid w:val="004D2417"/>
    <w:rsid w:val="004D5C54"/>
    <w:rsid w:val="004E5EA8"/>
    <w:rsid w:val="004F66B8"/>
    <w:rsid w:val="00507BE6"/>
    <w:rsid w:val="00512525"/>
    <w:rsid w:val="00516620"/>
    <w:rsid w:val="005241BB"/>
    <w:rsid w:val="00531F44"/>
    <w:rsid w:val="005332EA"/>
    <w:rsid w:val="005349D1"/>
    <w:rsid w:val="00552F13"/>
    <w:rsid w:val="00552F9B"/>
    <w:rsid w:val="00556736"/>
    <w:rsid w:val="00557039"/>
    <w:rsid w:val="005635C8"/>
    <w:rsid w:val="005636A7"/>
    <w:rsid w:val="00567971"/>
    <w:rsid w:val="00575B45"/>
    <w:rsid w:val="005809CB"/>
    <w:rsid w:val="005833E4"/>
    <w:rsid w:val="00591093"/>
    <w:rsid w:val="005A0993"/>
    <w:rsid w:val="005A09CD"/>
    <w:rsid w:val="005A20B8"/>
    <w:rsid w:val="005A2B6C"/>
    <w:rsid w:val="005B7DB3"/>
    <w:rsid w:val="0061400D"/>
    <w:rsid w:val="00615609"/>
    <w:rsid w:val="0062196F"/>
    <w:rsid w:val="00621B5C"/>
    <w:rsid w:val="00626AD7"/>
    <w:rsid w:val="006316D8"/>
    <w:rsid w:val="00634FFC"/>
    <w:rsid w:val="00641373"/>
    <w:rsid w:val="00642CA1"/>
    <w:rsid w:val="00646A73"/>
    <w:rsid w:val="0069327A"/>
    <w:rsid w:val="006A0392"/>
    <w:rsid w:val="006C0EE4"/>
    <w:rsid w:val="006C2DFF"/>
    <w:rsid w:val="006D4579"/>
    <w:rsid w:val="006F071B"/>
    <w:rsid w:val="006F0B5C"/>
    <w:rsid w:val="006F7362"/>
    <w:rsid w:val="006F7CEB"/>
    <w:rsid w:val="007028E6"/>
    <w:rsid w:val="0071000B"/>
    <w:rsid w:val="00732E3D"/>
    <w:rsid w:val="007410E5"/>
    <w:rsid w:val="00745500"/>
    <w:rsid w:val="007571B5"/>
    <w:rsid w:val="00766B41"/>
    <w:rsid w:val="00772909"/>
    <w:rsid w:val="007772B1"/>
    <w:rsid w:val="007A11A5"/>
    <w:rsid w:val="007C35B9"/>
    <w:rsid w:val="00811B9A"/>
    <w:rsid w:val="00830D79"/>
    <w:rsid w:val="008424CE"/>
    <w:rsid w:val="00852896"/>
    <w:rsid w:val="00855911"/>
    <w:rsid w:val="00872528"/>
    <w:rsid w:val="00890199"/>
    <w:rsid w:val="00890F1A"/>
    <w:rsid w:val="008B2A68"/>
    <w:rsid w:val="008D404F"/>
    <w:rsid w:val="008E2197"/>
    <w:rsid w:val="008E4003"/>
    <w:rsid w:val="00963F56"/>
    <w:rsid w:val="00971C92"/>
    <w:rsid w:val="0097342A"/>
    <w:rsid w:val="00997E86"/>
    <w:rsid w:val="009B7D45"/>
    <w:rsid w:val="009C5315"/>
    <w:rsid w:val="009E4AE8"/>
    <w:rsid w:val="009F45CE"/>
    <w:rsid w:val="00A06152"/>
    <w:rsid w:val="00A104FF"/>
    <w:rsid w:val="00A14EDF"/>
    <w:rsid w:val="00A21AF8"/>
    <w:rsid w:val="00A221BE"/>
    <w:rsid w:val="00A37488"/>
    <w:rsid w:val="00A43EBC"/>
    <w:rsid w:val="00A5076A"/>
    <w:rsid w:val="00A6425D"/>
    <w:rsid w:val="00A96376"/>
    <w:rsid w:val="00AB1730"/>
    <w:rsid w:val="00AB6CC7"/>
    <w:rsid w:val="00AB7054"/>
    <w:rsid w:val="00AC6D5E"/>
    <w:rsid w:val="00AD4148"/>
    <w:rsid w:val="00AF3456"/>
    <w:rsid w:val="00B002C9"/>
    <w:rsid w:val="00B028FD"/>
    <w:rsid w:val="00B03ED5"/>
    <w:rsid w:val="00B202C0"/>
    <w:rsid w:val="00B21D64"/>
    <w:rsid w:val="00B317B8"/>
    <w:rsid w:val="00B420EF"/>
    <w:rsid w:val="00B43FBA"/>
    <w:rsid w:val="00B464B8"/>
    <w:rsid w:val="00B50C6A"/>
    <w:rsid w:val="00B57AFC"/>
    <w:rsid w:val="00B62B51"/>
    <w:rsid w:val="00B715F2"/>
    <w:rsid w:val="00B71BAD"/>
    <w:rsid w:val="00B73E22"/>
    <w:rsid w:val="00B876C3"/>
    <w:rsid w:val="00B90C1B"/>
    <w:rsid w:val="00B90CA9"/>
    <w:rsid w:val="00B93911"/>
    <w:rsid w:val="00BA3705"/>
    <w:rsid w:val="00BA60B9"/>
    <w:rsid w:val="00BB7CE4"/>
    <w:rsid w:val="00BC33C3"/>
    <w:rsid w:val="00BF0DAF"/>
    <w:rsid w:val="00C05345"/>
    <w:rsid w:val="00C179EE"/>
    <w:rsid w:val="00C344AA"/>
    <w:rsid w:val="00C37B1A"/>
    <w:rsid w:val="00C675A4"/>
    <w:rsid w:val="00C777FF"/>
    <w:rsid w:val="00C84C00"/>
    <w:rsid w:val="00C923A9"/>
    <w:rsid w:val="00C932C0"/>
    <w:rsid w:val="00CB323B"/>
    <w:rsid w:val="00CC0389"/>
    <w:rsid w:val="00CC0391"/>
    <w:rsid w:val="00CD2FD2"/>
    <w:rsid w:val="00D12D21"/>
    <w:rsid w:val="00D12DFD"/>
    <w:rsid w:val="00D144AA"/>
    <w:rsid w:val="00D60E3F"/>
    <w:rsid w:val="00D62B7E"/>
    <w:rsid w:val="00D85665"/>
    <w:rsid w:val="00D9329C"/>
    <w:rsid w:val="00D9781C"/>
    <w:rsid w:val="00DC4E74"/>
    <w:rsid w:val="00DF5543"/>
    <w:rsid w:val="00E01EE0"/>
    <w:rsid w:val="00E17B0E"/>
    <w:rsid w:val="00E379BD"/>
    <w:rsid w:val="00E47DCF"/>
    <w:rsid w:val="00E5199A"/>
    <w:rsid w:val="00E70A5C"/>
    <w:rsid w:val="00EC6A71"/>
    <w:rsid w:val="00EF4F06"/>
    <w:rsid w:val="00F24755"/>
    <w:rsid w:val="00F270B1"/>
    <w:rsid w:val="00F270C2"/>
    <w:rsid w:val="00F27154"/>
    <w:rsid w:val="00F477CD"/>
    <w:rsid w:val="00F54A0B"/>
    <w:rsid w:val="00F750A3"/>
    <w:rsid w:val="00F8608B"/>
    <w:rsid w:val="00F93AA6"/>
    <w:rsid w:val="00FA6B63"/>
    <w:rsid w:val="00FC46DC"/>
    <w:rsid w:val="00FC6445"/>
    <w:rsid w:val="00FD7772"/>
    <w:rsid w:val="00FE0F1D"/>
    <w:rsid w:val="00FE5E12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BA9D0E"/>
  <w15:chartTrackingRefBased/>
  <w15:docId w15:val="{8B0BDC5D-FEC6-4E08-B4EC-48E24F2A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9C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9C"/>
    <w:pPr>
      <w:keepNext/>
      <w:keepLines/>
      <w:outlineLvl w:val="2"/>
    </w:pPr>
    <w:rPr>
      <w:rFonts w:eastAsiaTheme="majorEastAsia" w:cstheme="majorBidi"/>
      <w:color w:val="1D3251" w:themeColor="accent1"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D9329C"/>
    <w:pPr>
      <w:spacing w:before="40" w:after="40" w:line="240" w:lineRule="auto"/>
    </w:pPr>
    <w:rPr>
      <w:rFonts w:asciiTheme="majorHAnsi" w:hAnsiTheme="majorHAnsi"/>
      <w:sz w:val="21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D9329C"/>
    <w:rPr>
      <w:rFonts w:asciiTheme="majorHAnsi" w:hAnsiTheme="majorHAnsi"/>
      <w:sz w:val="21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29C"/>
    <w:rPr>
      <w:rFonts w:eastAsiaTheme="majorEastAsia" w:cstheme="majorBidi"/>
      <w:color w:val="1D3251" w:themeColor="accent1"/>
      <w:sz w:val="21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329C"/>
    <w:rPr>
      <w:rFonts w:eastAsiaTheme="majorEastAsia" w:cstheme="majorBidi"/>
      <w:color w:val="1D3251" w:themeColor="accen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B90CA9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ry\AppData\Roaming\Microsoft\Templates\Modern%20initial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53E41135C047499FDF5F61DE4E9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E231-4262-4DB5-B0D5-3DFC00A8CE59}"/>
      </w:docPartPr>
      <w:docPartBody>
        <w:p w:rsidR="00C27729" w:rsidRDefault="00C27729">
          <w:pPr>
            <w:pStyle w:val="7C53E41135C047499FDF5F61DE4E916B"/>
          </w:pPr>
          <w:r w:rsidRPr="00D9329C">
            <w:rPr>
              <w:lang w:bidi="en-GB"/>
            </w:rPr>
            <w:t>ABOUT ME</w:t>
          </w:r>
        </w:p>
      </w:docPartBody>
    </w:docPart>
    <w:docPart>
      <w:docPartPr>
        <w:name w:val="68A2F33D1CBE496991A318C81B703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09553-DCF9-4793-B8F5-6230C4730641}"/>
      </w:docPartPr>
      <w:docPartBody>
        <w:p w:rsidR="00C27729" w:rsidRDefault="00C27729">
          <w:pPr>
            <w:pStyle w:val="68A2F33D1CBE496991A318C81B703A46"/>
          </w:pPr>
          <w:r w:rsidRPr="00D9329C">
            <w:rPr>
              <w:lang w:bidi="en-GB"/>
            </w:rPr>
            <w:t>Skills</w:t>
          </w:r>
        </w:p>
      </w:docPartBody>
    </w:docPart>
    <w:docPart>
      <w:docPartPr>
        <w:name w:val="018FD550BCFA4FEF97224D05772B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1C456-E2AF-4BE0-966A-5A7572BFB245}"/>
      </w:docPartPr>
      <w:docPartBody>
        <w:p w:rsidR="00C27729" w:rsidRDefault="00C27729">
          <w:pPr>
            <w:pStyle w:val="018FD550BCFA4FEF97224D05772B0B62"/>
          </w:pPr>
          <w:r w:rsidRPr="00D9329C">
            <w:rPr>
              <w:lang w:bidi="en-GB"/>
            </w:rPr>
            <w:t>Education</w:t>
          </w:r>
        </w:p>
      </w:docPartBody>
    </w:docPart>
    <w:docPart>
      <w:docPartPr>
        <w:name w:val="C43DA2736EB34C39910DAD0424C9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98C08-E709-46E2-A98A-A0D07301B43A}"/>
      </w:docPartPr>
      <w:docPartBody>
        <w:p w:rsidR="00C27729" w:rsidRDefault="00C27729">
          <w:pPr>
            <w:pStyle w:val="C43DA2736EB34C39910DAD0424C9AB3A"/>
          </w:pPr>
          <w:r w:rsidRPr="00D9329C"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945385944">
    <w:abstractNumId w:val="0"/>
  </w:num>
  <w:num w:numId="2" w16cid:durableId="75177835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57"/>
    <w:rsid w:val="00131DCD"/>
    <w:rsid w:val="00153257"/>
    <w:rsid w:val="001D2CA6"/>
    <w:rsid w:val="003C61D8"/>
    <w:rsid w:val="006B6A44"/>
    <w:rsid w:val="00745500"/>
    <w:rsid w:val="00B94646"/>
    <w:rsid w:val="00BB4D95"/>
    <w:rsid w:val="00C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53E41135C047499FDF5F61DE4E916B">
    <w:name w:val="7C53E41135C047499FDF5F61DE4E916B"/>
  </w:style>
  <w:style w:type="paragraph" w:customStyle="1" w:styleId="68A2F33D1CBE496991A318C81B703A46">
    <w:name w:val="68A2F33D1CBE496991A318C81B703A46"/>
  </w:style>
  <w:style w:type="paragraph" w:customStyle="1" w:styleId="018FD550BCFA4FEF97224D05772B0B62">
    <w:name w:val="018FD550BCFA4FEF97224D05772B0B62"/>
  </w:style>
  <w:style w:type="paragraph" w:customStyle="1" w:styleId="C43DA2736EB34C39910DAD0424C9AB3A">
    <w:name w:val="C43DA2736EB34C39910DAD0424C9AB3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CV.dotx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Kerry Ward</cp:lastModifiedBy>
  <cp:revision>2</cp:revision>
  <dcterms:created xsi:type="dcterms:W3CDTF">2024-06-07T16:18:00Z</dcterms:created>
  <dcterms:modified xsi:type="dcterms:W3CDTF">2024-07-24T15:25:00Z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